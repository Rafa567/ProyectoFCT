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AEB" w:rsidRPr="004557E5" w:rsidRDefault="00E00AEB" w:rsidP="00E803AD">
      <w:pPr>
        <w:jc w:val="both"/>
        <w:rPr>
          <w:i/>
          <w:sz w:val="28"/>
          <w:szCs w:val="28"/>
        </w:rPr>
      </w:pPr>
      <w:r w:rsidRPr="004557E5">
        <w:rPr>
          <w:i/>
          <w:sz w:val="28"/>
          <w:szCs w:val="28"/>
          <w:highlight w:val="yellow"/>
        </w:rPr>
        <w:t>Alejandro en este texto quiero insertar algunas fotos antiguas y modernas del club (3 o 4 máximo) pero tengo que encontrarlas. De momento se pone sin fotos.</w:t>
      </w:r>
    </w:p>
    <w:p w:rsidR="00E00AEB" w:rsidRDefault="00E00AEB" w:rsidP="00E455A8">
      <w:pPr>
        <w:jc w:val="both"/>
        <w:rPr>
          <w:i/>
          <w:sz w:val="28"/>
          <w:szCs w:val="28"/>
        </w:rPr>
      </w:pPr>
    </w:p>
    <w:p w:rsidR="00E00AEB" w:rsidRDefault="00E00AEB" w:rsidP="00E455A8">
      <w:pPr>
        <w:jc w:val="both"/>
        <w:rPr>
          <w:i/>
          <w:sz w:val="28"/>
          <w:szCs w:val="28"/>
        </w:rPr>
      </w:pPr>
      <w:smartTag w:uri="urn:schemas-microsoft-com:office:smarttags" w:element="PersonName">
        <w:smartTagPr>
          <w:attr w:name="ProductID" w:val="La Sociedad Tenis"/>
        </w:smartTagPr>
        <w:r>
          <w:rPr>
            <w:i/>
            <w:sz w:val="28"/>
            <w:szCs w:val="28"/>
          </w:rPr>
          <w:t>La Sociedad Tenis</w:t>
        </w:r>
      </w:smartTag>
      <w:r>
        <w:rPr>
          <w:i/>
          <w:sz w:val="28"/>
          <w:szCs w:val="28"/>
        </w:rPr>
        <w:t xml:space="preserve"> Club de Écija. </w:t>
      </w:r>
    </w:p>
    <w:p w:rsidR="00E00AEB" w:rsidRPr="004557E5" w:rsidRDefault="00E00AEB" w:rsidP="00E455A8">
      <w:pPr>
        <w:jc w:val="both"/>
        <w:rPr>
          <w:i/>
          <w:sz w:val="28"/>
          <w:szCs w:val="28"/>
        </w:rPr>
      </w:pPr>
      <w:r w:rsidRPr="004557E5">
        <w:rPr>
          <w:i/>
          <w:sz w:val="28"/>
          <w:szCs w:val="28"/>
        </w:rPr>
        <w:t xml:space="preserve">Nuestro Club nace allá por los años cincuenta, cuando un grupo de amigos  decide alquilar como sede social un céntrico local donde poder reunirse ubicado en la calle Miguel de Cervantes,  y adquiere el nombre de </w:t>
      </w:r>
      <w:r w:rsidRPr="004557E5">
        <w:rPr>
          <w:b/>
          <w:i/>
          <w:sz w:val="28"/>
          <w:szCs w:val="28"/>
        </w:rPr>
        <w:t>Tenis Club</w:t>
      </w:r>
      <w:r w:rsidRPr="004557E5">
        <w:rPr>
          <w:i/>
          <w:sz w:val="28"/>
          <w:szCs w:val="28"/>
        </w:rPr>
        <w:t xml:space="preserve">, a partir de que uno de sus componentes cediese para uso de los socios sus instalaciones particulares  de pistas de tenis, situadas en la calle Cestería, detrás de la iglesia de </w:t>
      </w:r>
      <w:smartTag w:uri="urn:schemas-microsoft-com:office:smarttags" w:element="PersonName">
        <w:smartTagPr>
          <w:attr w:name="ProductID" w:val="la Casa-Palacio"/>
        </w:smartTagPr>
        <w:r w:rsidRPr="004557E5">
          <w:rPr>
            <w:i/>
            <w:sz w:val="28"/>
            <w:szCs w:val="28"/>
          </w:rPr>
          <w:t>La Victoria.</w:t>
        </w:r>
      </w:smartTag>
      <w:r w:rsidRPr="004557E5">
        <w:rPr>
          <w:i/>
          <w:sz w:val="28"/>
          <w:szCs w:val="28"/>
        </w:rPr>
        <w:t xml:space="preserve">  </w:t>
      </w:r>
    </w:p>
    <w:p w:rsidR="00E00AEB" w:rsidRPr="004557E5" w:rsidRDefault="00E00AEB" w:rsidP="00E455A8">
      <w:pPr>
        <w:jc w:val="both"/>
        <w:rPr>
          <w:i/>
          <w:sz w:val="28"/>
          <w:szCs w:val="28"/>
        </w:rPr>
      </w:pPr>
      <w:r w:rsidRPr="004557E5">
        <w:rPr>
          <w:i/>
          <w:sz w:val="28"/>
          <w:szCs w:val="28"/>
        </w:rPr>
        <w:t>En él se integraron muchas familias de ecijanos con los mismos vínculos o lazos, que al ser estos en su mayoría agricultores y profesionales con cierto poder adquisitivo, en una época de escasez, que hacía resaltar la distinción de clases, lo hizo aparecer a los ojos de muchos,  como un "club clasista" de la localidad.  Allí se celebraron infinidad de reuniones y bonitas fiestas que quedarán en nuestro recuerdo.</w:t>
      </w:r>
    </w:p>
    <w:p w:rsidR="00E00AEB" w:rsidRPr="004557E5" w:rsidRDefault="00E00AEB" w:rsidP="00E455A8">
      <w:pPr>
        <w:jc w:val="both"/>
        <w:rPr>
          <w:i/>
          <w:sz w:val="28"/>
          <w:szCs w:val="28"/>
        </w:rPr>
      </w:pPr>
      <w:r w:rsidRPr="004557E5">
        <w:rPr>
          <w:i/>
          <w:sz w:val="28"/>
          <w:szCs w:val="28"/>
        </w:rPr>
        <w:t xml:space="preserve"> Pero la etapa más relevante de </w:t>
      </w:r>
      <w:smartTag w:uri="urn:schemas-microsoft-com:office:smarttags" w:element="PersonName">
        <w:smartTagPr>
          <w:attr w:name="ProductID" w:val="la Casa-Palacio"/>
        </w:smartTagPr>
        <w:r w:rsidRPr="004557E5">
          <w:rPr>
            <w:i/>
            <w:sz w:val="28"/>
            <w:szCs w:val="28"/>
          </w:rPr>
          <w:t>la Sociedad Deportiva</w:t>
        </w:r>
      </w:smartTag>
      <w:r w:rsidRPr="004557E5">
        <w:rPr>
          <w:i/>
          <w:sz w:val="28"/>
          <w:szCs w:val="28"/>
        </w:rPr>
        <w:t xml:space="preserve"> Tenis Club, se inicia cuando </w:t>
      </w:r>
      <w:smartTag w:uri="urn:schemas-microsoft-com:office:smarttags" w:element="PersonName">
        <w:smartTagPr>
          <w:attr w:name="ProductID" w:val="la Casa-Palacio"/>
        </w:smartTagPr>
        <w:r w:rsidRPr="004557E5">
          <w:rPr>
            <w:i/>
            <w:sz w:val="28"/>
            <w:szCs w:val="28"/>
          </w:rPr>
          <w:t>la Junta Directiva</w:t>
        </w:r>
      </w:smartTag>
      <w:r w:rsidRPr="004557E5">
        <w:rPr>
          <w:i/>
          <w:sz w:val="28"/>
          <w:szCs w:val="28"/>
        </w:rPr>
        <w:t xml:space="preserve"> que presidía Don Miguel Osuna Saavedra  se decide a dar un paso trascendental en el año 1982,  llevando a cabo, tras superar muchos obstáculos, la compra de </w:t>
      </w:r>
      <w:smartTag w:uri="urn:schemas-microsoft-com:office:smarttags" w:element="PersonName">
        <w:smartTagPr>
          <w:attr w:name="ProductID" w:val="la Casa-Palacio"/>
        </w:smartTagPr>
        <w:r w:rsidRPr="004557E5">
          <w:rPr>
            <w:i/>
            <w:sz w:val="28"/>
            <w:szCs w:val="28"/>
          </w:rPr>
          <w:t>la Casa-Palacio</w:t>
        </w:r>
      </w:smartTag>
      <w:r w:rsidRPr="004557E5">
        <w:rPr>
          <w:i/>
          <w:sz w:val="28"/>
          <w:szCs w:val="28"/>
        </w:rPr>
        <w:t xml:space="preserve"> del Marqués  de Santaella, actual Sede en propiedad, y local idóneo por lo adecuado a la categoría y características de nuestra Sociedad, que tras muchos años de obras de reforma y consolidación,  hoy forma parte importantísima del Patrimonio Histórico Artístico Ecijano. </w:t>
      </w:r>
    </w:p>
    <w:p w:rsidR="00E00AEB" w:rsidRPr="004557E5" w:rsidRDefault="00E00AEB" w:rsidP="00E455A8">
      <w:pPr>
        <w:jc w:val="both"/>
        <w:rPr>
          <w:i/>
          <w:sz w:val="28"/>
          <w:szCs w:val="28"/>
        </w:rPr>
      </w:pPr>
      <w:r w:rsidRPr="004557E5">
        <w:rPr>
          <w:i/>
          <w:sz w:val="28"/>
          <w:szCs w:val="28"/>
        </w:rPr>
        <w:t xml:space="preserve">A aquella junta directiva le han seguido otras que han ido configurando nuestro club y dándole carácter hasta lo que hoy día es, </w:t>
      </w:r>
      <w:r w:rsidRPr="004557E5">
        <w:rPr>
          <w:b/>
          <w:i/>
          <w:sz w:val="28"/>
          <w:szCs w:val="28"/>
        </w:rPr>
        <w:t>un gran club social y deportivo</w:t>
      </w:r>
      <w:r w:rsidRPr="004557E5">
        <w:rPr>
          <w:i/>
          <w:sz w:val="28"/>
          <w:szCs w:val="28"/>
        </w:rPr>
        <w:t xml:space="preserve"> que en consonancia con los tiempos actuales, está considerado como "un club aperturista", cuyos componentes: socios, trabajadores y amigos tratan sobre todo de conjugar, en un espacio único, el esparcimiento social, el fomento y práctica del deporte, los vínculos familiares y de amistad, así como el estímulo necesario para el desarrollo y engrandecimiento del propio club y de nuestra ciudad; conjugando  en ocasiones su carácter privado, con importantes actos y celebraciones de las distintas y heterogéneas instituciones ecijanas, que no sean de carácter político. </w:t>
      </w:r>
    </w:p>
    <w:p w:rsidR="00E00AEB" w:rsidRPr="004557E5" w:rsidRDefault="00E00AEB" w:rsidP="00E455A8">
      <w:pPr>
        <w:jc w:val="both"/>
        <w:rPr>
          <w:i/>
          <w:sz w:val="28"/>
          <w:szCs w:val="28"/>
        </w:rPr>
      </w:pPr>
      <w:r w:rsidRPr="004557E5">
        <w:rPr>
          <w:i/>
          <w:sz w:val="28"/>
          <w:szCs w:val="28"/>
        </w:rPr>
        <w:t>Entre sus instalaciones cabe destacar su magnífico gimnasio compuesto por una nutrida variedad de aparatos deportivos, sala de aeróbico, sala de pesas, pista de squash, sauna, etc. Su Salón de Actos, Patio principal,  espléndidos y amplios Salones, su Restaurante, etc, ... (ver visita virtual), todo lo necesario para desarrollar una vida sana tanto a nivel físico como anímico y relacional, donde se pretende que cada socio se sienta como en su propio hogar.</w:t>
      </w:r>
    </w:p>
    <w:p w:rsidR="00E00AEB" w:rsidRDefault="00E00AEB" w:rsidP="00E455A8">
      <w:pPr>
        <w:jc w:val="both"/>
        <w:rPr>
          <w:sz w:val="28"/>
          <w:szCs w:val="28"/>
        </w:rPr>
      </w:pPr>
    </w:p>
    <w:p w:rsidR="00E00AEB" w:rsidRDefault="00E00AEB" w:rsidP="00E455A8">
      <w:pPr>
        <w:jc w:val="both"/>
        <w:rPr>
          <w:sz w:val="28"/>
          <w:szCs w:val="28"/>
        </w:rPr>
      </w:pPr>
    </w:p>
    <w:sectPr w:rsidR="00E00AEB" w:rsidSect="00C060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07B4"/>
    <w:rsid w:val="000014E1"/>
    <w:rsid w:val="0010045B"/>
    <w:rsid w:val="0011067D"/>
    <w:rsid w:val="00420E59"/>
    <w:rsid w:val="004557E5"/>
    <w:rsid w:val="004C0E4B"/>
    <w:rsid w:val="00510415"/>
    <w:rsid w:val="005B2336"/>
    <w:rsid w:val="005F3D13"/>
    <w:rsid w:val="006576E5"/>
    <w:rsid w:val="0066135A"/>
    <w:rsid w:val="007775A6"/>
    <w:rsid w:val="007E07B4"/>
    <w:rsid w:val="008B51E4"/>
    <w:rsid w:val="008C24DC"/>
    <w:rsid w:val="009047D1"/>
    <w:rsid w:val="00A50954"/>
    <w:rsid w:val="00B80DC5"/>
    <w:rsid w:val="00B854E6"/>
    <w:rsid w:val="00BC394F"/>
    <w:rsid w:val="00C0605E"/>
    <w:rsid w:val="00C54995"/>
    <w:rsid w:val="00CC33F9"/>
    <w:rsid w:val="00CD6436"/>
    <w:rsid w:val="00D23E71"/>
    <w:rsid w:val="00E00AEB"/>
    <w:rsid w:val="00E455A8"/>
    <w:rsid w:val="00E803AD"/>
    <w:rsid w:val="00F55887"/>
    <w:rsid w:val="00FB6A26"/>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5E"/>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2</Pages>
  <Words>425</Words>
  <Characters>2341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Bienvenido al espacio web de la Sociedad Tenis Club de Écija</dc:title>
  <dc:subject/>
  <dc:creator>Pepe Diaz</dc:creator>
  <cp:keywords/>
  <dc:description/>
  <cp:lastModifiedBy>WinuE</cp:lastModifiedBy>
  <cp:revision>3</cp:revision>
  <dcterms:created xsi:type="dcterms:W3CDTF">2015-06-13T11:02:00Z</dcterms:created>
  <dcterms:modified xsi:type="dcterms:W3CDTF">2015-06-13T11:09:00Z</dcterms:modified>
</cp:coreProperties>
</file>