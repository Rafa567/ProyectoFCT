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171A" w:rsidRDefault="002B171A" w:rsidP="00E455A8">
      <w:pPr>
        <w:jc w:val="both"/>
        <w:rPr>
          <w:i/>
          <w:sz w:val="28"/>
          <w:szCs w:val="28"/>
        </w:rPr>
      </w:pPr>
      <w:r w:rsidRPr="00994C79">
        <w:rPr>
          <w:i/>
          <w:sz w:val="28"/>
          <w:szCs w:val="28"/>
          <w:highlight w:val="yellow"/>
        </w:rPr>
        <w:t>Alejandro, mi idea para la bienvenida es un collage de imágenes del club y debajo de ellas el siguiente texto:</w:t>
      </w:r>
    </w:p>
    <w:p w:rsidR="002B171A" w:rsidRDefault="002B171A" w:rsidP="00E455A8">
      <w:pPr>
        <w:jc w:val="both"/>
        <w:rPr>
          <w:i/>
          <w:sz w:val="28"/>
          <w:szCs w:val="28"/>
        </w:rPr>
      </w:pPr>
    </w:p>
    <w:p w:rsidR="002B171A" w:rsidRDefault="002B171A" w:rsidP="00E455A8">
      <w:p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Bienvenido al espacio web de </w:t>
      </w:r>
      <w:smartTag w:uri="urn:schemas-microsoft-com:office:smarttags" w:element="PersonName">
        <w:smartTagPr>
          <w:attr w:name="ProductID" w:val="la Sociedad"/>
        </w:smartTagPr>
        <w:smartTag w:uri="urn:schemas-microsoft-com:office:smarttags" w:element="PersonName">
          <w:smartTagPr>
            <w:attr w:name="ProductID" w:val="la Sociedad Tenis"/>
          </w:smartTagPr>
          <w:r>
            <w:rPr>
              <w:i/>
              <w:sz w:val="28"/>
              <w:szCs w:val="28"/>
            </w:rPr>
            <w:t>la Sociedad</w:t>
          </w:r>
        </w:smartTag>
        <w:r>
          <w:rPr>
            <w:i/>
            <w:sz w:val="28"/>
            <w:szCs w:val="28"/>
          </w:rPr>
          <w:t xml:space="preserve"> Tenis</w:t>
        </w:r>
      </w:smartTag>
      <w:r>
        <w:rPr>
          <w:i/>
          <w:sz w:val="28"/>
          <w:szCs w:val="28"/>
        </w:rPr>
        <w:t xml:space="preserve"> Club de Écija. Esta página web donde usted se encuentra ahora mismo es una ventana virtual que pretende mostrar la idiosincrasia de nuestro club ofreciendo a través de ella una  breve exposición de lo que este club ha sido a lo largo de los años, lo que es en la actualidad, lo que ofrece a sus socios y amigos, incluso lo que puede darle a usted.</w:t>
      </w:r>
    </w:p>
    <w:p w:rsidR="002B171A" w:rsidRDefault="002B171A" w:rsidP="00E455A8">
      <w:p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Sumérjase en nuestra web y encuentre, tal vez, lo que llevaba tanto tiempo buscando y no había encontrado….</w:t>
      </w:r>
    </w:p>
    <w:p w:rsidR="002B171A" w:rsidRDefault="002B171A" w:rsidP="00E455A8">
      <w:p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Bienvenido a </w:t>
      </w:r>
      <w:smartTag w:uri="urn:schemas-microsoft-com:office:smarttags" w:element="PersonName">
        <w:smartTagPr>
          <w:attr w:name="ProductID" w:val="la Sociedad"/>
        </w:smartTagPr>
        <w:smartTag w:uri="urn:schemas-microsoft-com:office:smarttags" w:element="PersonName">
          <w:smartTagPr>
            <w:attr w:name="ProductID" w:val="la Sociedad Tenis"/>
          </w:smartTagPr>
          <w:r>
            <w:rPr>
              <w:i/>
              <w:sz w:val="28"/>
              <w:szCs w:val="28"/>
            </w:rPr>
            <w:t>la Sociedad</w:t>
          </w:r>
        </w:smartTag>
        <w:r>
          <w:rPr>
            <w:i/>
            <w:sz w:val="28"/>
            <w:szCs w:val="28"/>
          </w:rPr>
          <w:t xml:space="preserve"> Tenis</w:t>
        </w:r>
      </w:smartTag>
      <w:r>
        <w:rPr>
          <w:i/>
          <w:sz w:val="28"/>
          <w:szCs w:val="28"/>
        </w:rPr>
        <w:t xml:space="preserve"> Club de Écija. Bienvenido a su Club.</w:t>
      </w:r>
    </w:p>
    <w:p w:rsidR="002B171A" w:rsidRDefault="002B171A" w:rsidP="00E455A8">
      <w:pPr>
        <w:jc w:val="both"/>
        <w:rPr>
          <w:i/>
          <w:sz w:val="28"/>
          <w:szCs w:val="28"/>
        </w:rPr>
      </w:pPr>
    </w:p>
    <w:sectPr w:rsidR="002B171A" w:rsidSect="00C060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E07B4"/>
    <w:rsid w:val="000014E1"/>
    <w:rsid w:val="0010045B"/>
    <w:rsid w:val="0011067D"/>
    <w:rsid w:val="002B171A"/>
    <w:rsid w:val="00413752"/>
    <w:rsid w:val="00420E59"/>
    <w:rsid w:val="004557E5"/>
    <w:rsid w:val="004C0E4B"/>
    <w:rsid w:val="00510415"/>
    <w:rsid w:val="005B2336"/>
    <w:rsid w:val="005F3D13"/>
    <w:rsid w:val="006576E5"/>
    <w:rsid w:val="0066135A"/>
    <w:rsid w:val="007775A6"/>
    <w:rsid w:val="007E07B4"/>
    <w:rsid w:val="008B51E4"/>
    <w:rsid w:val="008C24DC"/>
    <w:rsid w:val="009047D1"/>
    <w:rsid w:val="00994C79"/>
    <w:rsid w:val="00A50954"/>
    <w:rsid w:val="00B80DC5"/>
    <w:rsid w:val="00B854E6"/>
    <w:rsid w:val="00BC394F"/>
    <w:rsid w:val="00C0605E"/>
    <w:rsid w:val="00C54995"/>
    <w:rsid w:val="00CC33F9"/>
    <w:rsid w:val="00CD6436"/>
    <w:rsid w:val="00D23E71"/>
    <w:rsid w:val="00DF5DD6"/>
    <w:rsid w:val="00E455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s-ES_tradnl" w:eastAsia="es-ES_tradnl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605E"/>
    <w:pPr>
      <w:spacing w:after="200" w:line="276" w:lineRule="auto"/>
    </w:pPr>
    <w:rPr>
      <w:lang w:val="es-ES"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</TotalTime>
  <Pages>1</Pages>
  <Words>105</Words>
  <Characters>579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Bienvenido al espacio web de la Sociedad Tenis Club de Écija</dc:title>
  <dc:subject/>
  <dc:creator>Pepe Diaz</dc:creator>
  <cp:keywords/>
  <dc:description/>
  <cp:lastModifiedBy>WinuE</cp:lastModifiedBy>
  <cp:revision>2</cp:revision>
  <dcterms:created xsi:type="dcterms:W3CDTF">2015-06-13T11:07:00Z</dcterms:created>
  <dcterms:modified xsi:type="dcterms:W3CDTF">2015-06-13T11:07:00Z</dcterms:modified>
</cp:coreProperties>
</file>